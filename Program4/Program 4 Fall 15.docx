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37616D">
      <w:r>
        <w:tab/>
      </w:r>
    </w:p>
    <w:p w:rsidR="00627612" w:rsidRDefault="00627612" w:rsidP="00627612">
      <w:pPr>
        <w:pStyle w:val="Heading3"/>
        <w:rPr>
          <w:caps/>
        </w:rPr>
      </w:pPr>
      <w:r>
        <w:rPr>
          <w:caps/>
        </w:rPr>
        <w:t>cs370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program </w:t>
      </w:r>
      <w:r w:rsidR="00583D1C">
        <w:rPr>
          <w:caps/>
        </w:rPr>
        <w:t>4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</w:p>
    <w:p w:rsidR="00627612" w:rsidRDefault="00627612" w:rsidP="00627612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FIREFLY, Ltd. </w:t>
      </w:r>
      <w:r w:rsidRPr="00D61223">
        <w:rPr>
          <w:b w:val="0"/>
          <w:bCs w:val="0"/>
          <w:sz w:val="24"/>
          <w:szCs w:val="24"/>
        </w:rPr>
        <w:t xml:space="preserve">is a company </w:t>
      </w:r>
      <w:r>
        <w:rPr>
          <w:b w:val="0"/>
          <w:bCs w:val="0"/>
          <w:sz w:val="24"/>
          <w:szCs w:val="24"/>
        </w:rPr>
        <w:t>that</w:t>
      </w:r>
      <w:r w:rsidRPr="00D61223">
        <w:rPr>
          <w:b w:val="0"/>
          <w:bCs w:val="0"/>
          <w:sz w:val="24"/>
          <w:szCs w:val="24"/>
        </w:rPr>
        <w:t xml:space="preserve"> sells </w:t>
      </w:r>
      <w:r>
        <w:rPr>
          <w:b w:val="0"/>
          <w:bCs w:val="0"/>
          <w:sz w:val="24"/>
          <w:szCs w:val="24"/>
        </w:rPr>
        <w:t>costumes, shoes and accessories to costume shops</w:t>
      </w:r>
      <w:r w:rsidR="000F3F52">
        <w:rPr>
          <w:b w:val="0"/>
          <w:bCs w:val="0"/>
          <w:sz w:val="24"/>
          <w:szCs w:val="24"/>
        </w:rPr>
        <w:t xml:space="preserve"> now has grown</w:t>
      </w:r>
      <w:r>
        <w:rPr>
          <w:b w:val="0"/>
          <w:bCs w:val="0"/>
          <w:sz w:val="24"/>
          <w:szCs w:val="24"/>
        </w:rPr>
        <w:t>.</w:t>
      </w:r>
      <w:r w:rsidRPr="00D61223">
        <w:rPr>
          <w:b w:val="0"/>
          <w:bCs w:val="0"/>
          <w:sz w:val="24"/>
          <w:szCs w:val="24"/>
        </w:rPr>
        <w:t xml:space="preserve"> Every month, details of </w:t>
      </w:r>
      <w:r w:rsidR="00370015">
        <w:rPr>
          <w:b w:val="0"/>
          <w:bCs w:val="0"/>
          <w:sz w:val="24"/>
          <w:szCs w:val="24"/>
        </w:rPr>
        <w:t>FIREFLY’S</w:t>
      </w:r>
      <w:r w:rsidR="00156716">
        <w:rPr>
          <w:b w:val="0"/>
          <w:bCs w:val="0"/>
          <w:sz w:val="24"/>
          <w:szCs w:val="24"/>
        </w:rPr>
        <w:t xml:space="preserve"> costume</w:t>
      </w:r>
      <w:r w:rsidR="00370015">
        <w:rPr>
          <w:b w:val="0"/>
          <w:bCs w:val="0"/>
          <w:sz w:val="24"/>
          <w:szCs w:val="24"/>
        </w:rPr>
        <w:t xml:space="preserve"> inventory</w:t>
      </w:r>
      <w:r w:rsidRPr="00D61223">
        <w:rPr>
          <w:b w:val="0"/>
          <w:bCs w:val="0"/>
          <w:sz w:val="24"/>
          <w:szCs w:val="24"/>
        </w:rPr>
        <w:t xml:space="preserve"> are gathered together into </w:t>
      </w:r>
      <w:r w:rsidR="000F3F52">
        <w:rPr>
          <w:b w:val="0"/>
          <w:bCs w:val="0"/>
          <w:sz w:val="24"/>
          <w:szCs w:val="24"/>
        </w:rPr>
        <w:t>individual</w:t>
      </w:r>
      <w:r w:rsidRPr="00D61223">
        <w:rPr>
          <w:b w:val="0"/>
          <w:bCs w:val="0"/>
          <w:sz w:val="24"/>
          <w:szCs w:val="24"/>
        </w:rPr>
        <w:t xml:space="preserve"> </w:t>
      </w:r>
      <w:r w:rsidR="00370015">
        <w:rPr>
          <w:b w:val="0"/>
          <w:bCs w:val="0"/>
          <w:sz w:val="24"/>
          <w:szCs w:val="24"/>
        </w:rPr>
        <w:t>Inventory</w:t>
      </w:r>
      <w:r w:rsidRPr="00D61223">
        <w:rPr>
          <w:b w:val="0"/>
          <w:bCs w:val="0"/>
          <w:sz w:val="24"/>
          <w:szCs w:val="24"/>
        </w:rPr>
        <w:t xml:space="preserve"> File</w:t>
      </w:r>
      <w:r w:rsidR="000F3F52">
        <w:rPr>
          <w:b w:val="0"/>
          <w:bCs w:val="0"/>
          <w:sz w:val="24"/>
          <w:szCs w:val="24"/>
        </w:rPr>
        <w:t>s</w:t>
      </w:r>
      <w:r w:rsidRPr="00D61223">
        <w:rPr>
          <w:b w:val="0"/>
          <w:bCs w:val="0"/>
          <w:sz w:val="24"/>
          <w:szCs w:val="24"/>
        </w:rPr>
        <w:t xml:space="preserve"> (</w:t>
      </w:r>
      <w:r w:rsidR="00583D1C">
        <w:rPr>
          <w:b w:val="0"/>
          <w:bCs w:val="0"/>
          <w:sz w:val="24"/>
          <w:szCs w:val="24"/>
        </w:rPr>
        <w:t>PR4F15</w:t>
      </w:r>
      <w:r w:rsidR="008B2F4C">
        <w:rPr>
          <w:b w:val="0"/>
          <w:bCs w:val="0"/>
          <w:sz w:val="24"/>
          <w:szCs w:val="24"/>
        </w:rPr>
        <w:t>-</w:t>
      </w:r>
      <w:r w:rsidR="000F3F52">
        <w:rPr>
          <w:b w:val="0"/>
          <w:bCs w:val="0"/>
          <w:sz w:val="24"/>
          <w:szCs w:val="24"/>
        </w:rPr>
        <w:t>LA</w:t>
      </w:r>
      <w:r w:rsidRPr="00D61223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>TXT</w:t>
      </w:r>
      <w:r w:rsidR="000F3F52">
        <w:rPr>
          <w:b w:val="0"/>
          <w:bCs w:val="0"/>
          <w:sz w:val="24"/>
          <w:szCs w:val="24"/>
        </w:rPr>
        <w:t xml:space="preserve">, </w:t>
      </w:r>
      <w:r w:rsidR="00583D1C">
        <w:rPr>
          <w:b w:val="0"/>
          <w:bCs w:val="0"/>
          <w:sz w:val="24"/>
          <w:szCs w:val="24"/>
        </w:rPr>
        <w:t>PR4-F15</w:t>
      </w:r>
      <w:r w:rsidR="000F3F52">
        <w:rPr>
          <w:b w:val="0"/>
          <w:bCs w:val="0"/>
          <w:sz w:val="24"/>
          <w:szCs w:val="24"/>
        </w:rPr>
        <w:t xml:space="preserve">-CH.TXT, and </w:t>
      </w:r>
      <w:r w:rsidR="00583D1C">
        <w:rPr>
          <w:b w:val="0"/>
          <w:bCs w:val="0"/>
          <w:sz w:val="24"/>
          <w:szCs w:val="24"/>
        </w:rPr>
        <w:t>PR4F15</w:t>
      </w:r>
      <w:r w:rsidR="000F3F52">
        <w:rPr>
          <w:b w:val="0"/>
          <w:bCs w:val="0"/>
          <w:sz w:val="24"/>
          <w:szCs w:val="24"/>
        </w:rPr>
        <w:t>-NY.TXT</w:t>
      </w:r>
      <w:r w:rsidRPr="00D61223">
        <w:rPr>
          <w:b w:val="0"/>
          <w:bCs w:val="0"/>
          <w:sz w:val="24"/>
          <w:szCs w:val="24"/>
        </w:rPr>
        <w:t xml:space="preserve">). </w:t>
      </w:r>
    </w:p>
    <w:p w:rsidR="00370015" w:rsidRDefault="00370015" w:rsidP="00370015">
      <w:pPr>
        <w:pStyle w:val="Heading3"/>
        <w:rPr>
          <w:b w:val="0"/>
          <w:sz w:val="24"/>
          <w:szCs w:val="24"/>
        </w:rPr>
      </w:pPr>
      <w:r w:rsidRPr="00627612">
        <w:rPr>
          <w:b w:val="0"/>
          <w:sz w:val="24"/>
          <w:szCs w:val="24"/>
        </w:rPr>
        <w:t xml:space="preserve">Firefly CEO – Duncan O’Connor has asked you to write a program that </w:t>
      </w:r>
      <w:r w:rsidR="000F3F52">
        <w:rPr>
          <w:b w:val="0"/>
          <w:sz w:val="24"/>
          <w:szCs w:val="24"/>
        </w:rPr>
        <w:t xml:space="preserve">combines the three inventory files and </w:t>
      </w:r>
      <w:r w:rsidRPr="00627612">
        <w:rPr>
          <w:b w:val="0"/>
          <w:sz w:val="24"/>
          <w:szCs w:val="24"/>
        </w:rPr>
        <w:t>give</w:t>
      </w:r>
      <w:r w:rsidR="00D54DD8">
        <w:rPr>
          <w:b w:val="0"/>
          <w:sz w:val="24"/>
          <w:szCs w:val="24"/>
        </w:rPr>
        <w:t>s</w:t>
      </w:r>
      <w:r w:rsidRPr="00627612">
        <w:rPr>
          <w:b w:val="0"/>
          <w:sz w:val="24"/>
          <w:szCs w:val="24"/>
        </w:rPr>
        <w:t xml:space="preserve"> a detailed listing of the </w:t>
      </w:r>
      <w:r w:rsidR="00156716">
        <w:rPr>
          <w:b w:val="0"/>
          <w:sz w:val="24"/>
          <w:szCs w:val="24"/>
        </w:rPr>
        <w:t xml:space="preserve">costume </w:t>
      </w:r>
      <w:r w:rsidRPr="00627612">
        <w:rPr>
          <w:b w:val="0"/>
          <w:sz w:val="24"/>
          <w:szCs w:val="24"/>
        </w:rPr>
        <w:t xml:space="preserve">inventory he currently has in </w:t>
      </w:r>
      <w:r w:rsidR="000F3F52">
        <w:rPr>
          <w:b w:val="0"/>
          <w:sz w:val="24"/>
          <w:szCs w:val="24"/>
        </w:rPr>
        <w:t xml:space="preserve">three </w:t>
      </w:r>
      <w:r w:rsidRPr="00627612">
        <w:rPr>
          <w:b w:val="0"/>
          <w:sz w:val="24"/>
          <w:szCs w:val="24"/>
        </w:rPr>
        <w:t>3 different warehouses</w:t>
      </w:r>
      <w:r w:rsidR="00D54DD8">
        <w:rPr>
          <w:b w:val="0"/>
          <w:sz w:val="24"/>
          <w:szCs w:val="24"/>
        </w:rPr>
        <w:t xml:space="preserve"> that he purchases from different vendors</w:t>
      </w:r>
      <w:r w:rsidR="006011A5">
        <w:rPr>
          <w:b w:val="0"/>
          <w:sz w:val="24"/>
          <w:szCs w:val="24"/>
        </w:rPr>
        <w:t xml:space="preserve"> (YOU WILL NEED TO ADD VENDORS TO YOUR VENDOR TABLE)</w:t>
      </w:r>
      <w:r w:rsidRPr="00627612">
        <w:rPr>
          <w:b w:val="0"/>
          <w:sz w:val="24"/>
          <w:szCs w:val="24"/>
        </w:rPr>
        <w:t xml:space="preserve">.  </w:t>
      </w:r>
      <w:r w:rsidR="000F3F52">
        <w:rPr>
          <w:b w:val="0"/>
          <w:sz w:val="24"/>
          <w:szCs w:val="24"/>
        </w:rPr>
        <w:t xml:space="preserve">You will need to sort </w:t>
      </w:r>
      <w:r w:rsidR="006011A5">
        <w:rPr>
          <w:b w:val="0"/>
          <w:sz w:val="24"/>
          <w:szCs w:val="24"/>
        </w:rPr>
        <w:t xml:space="preserve">(WAREHOUSE, VENDERID AND COSTUMEID) </w:t>
      </w:r>
      <w:r w:rsidR="000F3F52">
        <w:rPr>
          <w:b w:val="0"/>
          <w:sz w:val="24"/>
          <w:szCs w:val="24"/>
        </w:rPr>
        <w:t xml:space="preserve">and merge the three files.  </w:t>
      </w:r>
      <w:r w:rsidR="00B91CEF">
        <w:rPr>
          <w:b w:val="0"/>
          <w:sz w:val="24"/>
          <w:szCs w:val="24"/>
        </w:rPr>
        <w:t xml:space="preserve"> Mr. O’Connor also wants the option to be able to print just one warehouse’s info or all warehouses’ info.</w:t>
      </w:r>
    </w:p>
    <w:p w:rsidR="000F3F52" w:rsidRDefault="000F3F52" w:rsidP="00370015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This is a modification of prog</w:t>
      </w:r>
      <w:r w:rsidR="00583D1C">
        <w:rPr>
          <w:b w:val="0"/>
          <w:sz w:val="24"/>
          <w:szCs w:val="24"/>
        </w:rPr>
        <w:t>ram 3</w:t>
      </w:r>
      <w:r>
        <w:rPr>
          <w:b w:val="0"/>
          <w:sz w:val="24"/>
          <w:szCs w:val="24"/>
        </w:rPr>
        <w:t xml:space="preserve"> so you will need to fix any </w:t>
      </w:r>
      <w:r w:rsidR="00583D1C">
        <w:rPr>
          <w:b w:val="0"/>
          <w:sz w:val="24"/>
          <w:szCs w:val="24"/>
        </w:rPr>
        <w:t>problems you have with program 3</w:t>
      </w:r>
      <w:r>
        <w:rPr>
          <w:b w:val="0"/>
          <w:sz w:val="24"/>
          <w:szCs w:val="24"/>
        </w:rPr>
        <w:t xml:space="preserve"> before doing this program.</w:t>
      </w:r>
    </w:p>
    <w:p w:rsidR="00370015" w:rsidRDefault="00370015" w:rsidP="00370015"/>
    <w:p w:rsidR="00370015" w:rsidRDefault="00370015" w:rsidP="00370015">
      <w:r>
        <w:t>INPUT:  12</w:t>
      </w:r>
      <w:r w:rsidR="003B6F00">
        <w:t>8</w:t>
      </w:r>
      <w:r>
        <w:t xml:space="preserve">-character record on disk  (Print in Word using landscape and Courier </w:t>
      </w:r>
      <w:r w:rsidR="00D97C4D">
        <w:t xml:space="preserve">8 </w:t>
      </w:r>
      <w:r>
        <w:t>pt font)</w:t>
      </w:r>
      <w:r w:rsidR="000F3F52">
        <w:t xml:space="preserve"> for each file.</w:t>
      </w:r>
    </w:p>
    <w:p w:rsidR="00370015" w:rsidRDefault="00370015" w:rsidP="00370015"/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370015" w:rsidRPr="00370015" w:rsidTr="004B3E44">
        <w:tc>
          <w:tcPr>
            <w:tcW w:w="779" w:type="dxa"/>
            <w:shd w:val="clear" w:color="auto" w:fill="auto"/>
          </w:tcPr>
          <w:p w:rsidR="00370015" w:rsidRPr="00370015" w:rsidRDefault="00370015" w:rsidP="00536BAB">
            <w:r w:rsidRPr="00370015">
              <w:t>CC</w:t>
            </w:r>
          </w:p>
        </w:tc>
        <w:tc>
          <w:tcPr>
            <w:tcW w:w="2817" w:type="dxa"/>
            <w:shd w:val="clear" w:color="auto" w:fill="auto"/>
          </w:tcPr>
          <w:p w:rsidR="00370015" w:rsidRPr="00370015" w:rsidRDefault="00370015" w:rsidP="004B4BC1">
            <w:r w:rsidRPr="00370015">
              <w:t>FIELD</w:t>
            </w:r>
            <w:r w:rsidRPr="00370015">
              <w:tab/>
            </w:r>
            <w:r w:rsidRPr="00370015">
              <w:tab/>
            </w:r>
          </w:p>
        </w:tc>
        <w:tc>
          <w:tcPr>
            <w:tcW w:w="5496" w:type="dxa"/>
            <w:shd w:val="clear" w:color="auto" w:fill="auto"/>
          </w:tcPr>
          <w:p w:rsidR="00370015" w:rsidRPr="00370015" w:rsidRDefault="00370015" w:rsidP="00370015"/>
        </w:tc>
      </w:tr>
      <w:tr w:rsidR="00370015" w:rsidRPr="00370015" w:rsidTr="004B3E44">
        <w:tc>
          <w:tcPr>
            <w:tcW w:w="779" w:type="dxa"/>
            <w:shd w:val="clear" w:color="auto" w:fill="auto"/>
          </w:tcPr>
          <w:p w:rsidR="00370015" w:rsidRPr="00370015" w:rsidRDefault="00370015" w:rsidP="00536BAB">
            <w:r w:rsidRPr="00370015">
              <w:t>1-4</w:t>
            </w:r>
          </w:p>
        </w:tc>
        <w:tc>
          <w:tcPr>
            <w:tcW w:w="2817" w:type="dxa"/>
            <w:shd w:val="clear" w:color="auto" w:fill="auto"/>
          </w:tcPr>
          <w:p w:rsidR="00370015" w:rsidRPr="00370015" w:rsidRDefault="00370015" w:rsidP="004B4BC1">
            <w:r w:rsidRPr="00370015">
              <w:t>Warehouse ID</w:t>
            </w:r>
            <w:r w:rsidRPr="00370015">
              <w:tab/>
            </w:r>
            <w:r w:rsidRPr="00370015"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:rsidR="00370015" w:rsidRPr="00370015" w:rsidRDefault="00156716" w:rsidP="00370015">
            <w:r>
              <w:t>LA10</w:t>
            </w:r>
            <w:r w:rsidR="000F3F52">
              <w:t xml:space="preserve"> </w:t>
            </w:r>
          </w:p>
        </w:tc>
      </w:tr>
      <w:tr w:rsidR="00601BC7" w:rsidRPr="00370015" w:rsidTr="004B3E44">
        <w:tc>
          <w:tcPr>
            <w:tcW w:w="779" w:type="dxa"/>
            <w:shd w:val="clear" w:color="auto" w:fill="auto"/>
          </w:tcPr>
          <w:p w:rsidR="00601BC7" w:rsidRPr="00370015" w:rsidRDefault="00601BC7" w:rsidP="00536BAB">
            <w:r>
              <w:t>5</w:t>
            </w:r>
          </w:p>
        </w:tc>
        <w:tc>
          <w:tcPr>
            <w:tcW w:w="2817" w:type="dxa"/>
            <w:shd w:val="clear" w:color="auto" w:fill="auto"/>
          </w:tcPr>
          <w:p w:rsidR="00601BC7" w:rsidRDefault="00601BC7" w:rsidP="004B4BC1">
            <w: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:rsidR="00601BC7" w:rsidRDefault="00601BC7" w:rsidP="00601BC7">
            <w:r w:rsidRPr="00370015">
              <w:t>(</w:t>
            </w:r>
            <w:r w:rsidR="00F311A6">
              <w:t>D</w:t>
            </w:r>
            <w:r w:rsidRPr="00370015">
              <w:t>-</w:t>
            </w:r>
            <w:r w:rsidR="00F311A6">
              <w:t>DENIO</w:t>
            </w:r>
            <w:r>
              <w:t xml:space="preserve"> Corp.</w:t>
            </w:r>
            <w:proofErr w:type="gramStart"/>
            <w:r w:rsidRPr="00370015">
              <w:t xml:space="preserve">, </w:t>
            </w:r>
            <w:r>
              <w:t xml:space="preserve"> </w:t>
            </w:r>
            <w:r w:rsidRPr="00370015">
              <w:t>A</w:t>
            </w:r>
            <w:proofErr w:type="gramEnd"/>
            <w:r w:rsidRPr="00370015">
              <w:t>-AMEL</w:t>
            </w:r>
            <w:r>
              <w:t xml:space="preserve"> Ltd</w:t>
            </w:r>
            <w:r w:rsidRPr="00370015">
              <w:t xml:space="preserve">, </w:t>
            </w:r>
            <w:r>
              <w:t xml:space="preserve"> </w:t>
            </w:r>
            <w:r w:rsidR="00F311A6">
              <w:t>W</w:t>
            </w:r>
            <w:r w:rsidRPr="00370015">
              <w:t>-</w:t>
            </w:r>
            <w:r w:rsidR="00F311A6">
              <w:t>WEST</w:t>
            </w:r>
            <w:r>
              <w:t xml:space="preserve"> Corp</w:t>
            </w:r>
            <w:r w:rsidRPr="00370015">
              <w:t>)</w:t>
            </w:r>
          </w:p>
        </w:tc>
      </w:tr>
      <w:tr w:rsidR="00370015" w:rsidRPr="00370015" w:rsidTr="004B3E44">
        <w:tc>
          <w:tcPr>
            <w:tcW w:w="779" w:type="dxa"/>
            <w:shd w:val="clear" w:color="auto" w:fill="auto"/>
          </w:tcPr>
          <w:p w:rsidR="00370015" w:rsidRPr="00370015" w:rsidRDefault="00601BC7" w:rsidP="00536BAB">
            <w:r>
              <w:t>6</w:t>
            </w:r>
            <w:r w:rsidR="00370015" w:rsidRPr="00370015">
              <w:t>-</w:t>
            </w:r>
            <w:r>
              <w:t>8</w:t>
            </w:r>
          </w:p>
        </w:tc>
        <w:tc>
          <w:tcPr>
            <w:tcW w:w="2817" w:type="dxa"/>
            <w:shd w:val="clear" w:color="auto" w:fill="auto"/>
          </w:tcPr>
          <w:p w:rsidR="00370015" w:rsidRPr="00370015" w:rsidRDefault="00601BC7" w:rsidP="004B4BC1">
            <w:r>
              <w:t>Costume</w:t>
            </w:r>
            <w:r w:rsidR="00370015" w:rsidRPr="00370015">
              <w:t xml:space="preserve"> </w:t>
            </w:r>
            <w:r>
              <w:t>ID                        AN</w:t>
            </w:r>
          </w:p>
        </w:tc>
        <w:tc>
          <w:tcPr>
            <w:tcW w:w="5496" w:type="dxa"/>
            <w:shd w:val="clear" w:color="auto" w:fill="auto"/>
          </w:tcPr>
          <w:p w:rsidR="00370015" w:rsidRPr="00370015" w:rsidRDefault="00601BC7" w:rsidP="00370015">
            <w:r>
              <w:t>C01-C10</w:t>
            </w:r>
          </w:p>
        </w:tc>
      </w:tr>
      <w:tr w:rsidR="004B4BC1" w:rsidRPr="00370015" w:rsidTr="004B3E44">
        <w:tc>
          <w:tcPr>
            <w:tcW w:w="779" w:type="dxa"/>
            <w:shd w:val="clear" w:color="auto" w:fill="auto"/>
          </w:tcPr>
          <w:p w:rsidR="004B4BC1" w:rsidRPr="00370015" w:rsidRDefault="00601BC7" w:rsidP="00D54DD8">
            <w:r>
              <w:t>9</w:t>
            </w:r>
            <w:r w:rsidR="004B4BC1">
              <w:t>-12</w:t>
            </w:r>
            <w:r w:rsidR="003B6F00">
              <w:t>8</w:t>
            </w:r>
          </w:p>
        </w:tc>
        <w:tc>
          <w:tcPr>
            <w:tcW w:w="2817" w:type="dxa"/>
            <w:vMerge w:val="restart"/>
            <w:shd w:val="clear" w:color="auto" w:fill="auto"/>
          </w:tcPr>
          <w:p w:rsidR="004B4BC1" w:rsidRPr="00370015" w:rsidRDefault="004B4BC1" w:rsidP="00370015">
            <w:r w:rsidRPr="00370015">
              <w:t>Costume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:rsidR="00601BC7" w:rsidRDefault="00601BC7" w:rsidP="004B4BC1">
            <w:r>
              <w:t>Costume Name</w:t>
            </w:r>
            <w:r w:rsidR="004B4BC1" w:rsidRPr="00370015">
              <w:tab/>
            </w:r>
            <w:r w:rsidR="004B4BC1" w:rsidRPr="00370015">
              <w:tab/>
            </w:r>
            <w:proofErr w:type="gramStart"/>
            <w:r>
              <w:t>X(</w:t>
            </w:r>
            <w:proofErr w:type="gramEnd"/>
            <w:r>
              <w:t>1</w:t>
            </w:r>
            <w:r w:rsidR="001F1A23">
              <w:t>3</w:t>
            </w:r>
            <w:r>
              <w:t xml:space="preserve">)    </w:t>
            </w:r>
          </w:p>
          <w:p w:rsidR="00D663EB" w:rsidRDefault="004B4BC1" w:rsidP="004B4BC1">
            <w:proofErr w:type="gramStart"/>
            <w:r>
              <w:t xml:space="preserve">Costume </w:t>
            </w:r>
            <w:r w:rsidR="00E859FF">
              <w:t xml:space="preserve"> Sizing</w:t>
            </w:r>
            <w:proofErr w:type="gramEnd"/>
            <w:r w:rsidR="00055618">
              <w:t xml:space="preserve">  </w:t>
            </w:r>
            <w:r>
              <w:t xml:space="preserve">              A</w:t>
            </w:r>
            <w:r w:rsidR="00D663EB">
              <w:t xml:space="preserve">  </w:t>
            </w:r>
            <w:r>
              <w:t xml:space="preserve">  </w:t>
            </w:r>
            <w:r w:rsidR="00014CE2">
              <w:t xml:space="preserve"> </w:t>
            </w:r>
            <w:r>
              <w:t>(</w:t>
            </w:r>
            <w:r w:rsidR="00014CE2">
              <w:t xml:space="preserve"> </w:t>
            </w:r>
            <w:r w:rsidR="00D663EB">
              <w:t xml:space="preserve">L – Large, M – Medium, </w:t>
            </w:r>
          </w:p>
          <w:p w:rsidR="00427C66" w:rsidRDefault="00D663EB" w:rsidP="00427C66">
            <w:r>
              <w:t xml:space="preserve">                                               </w:t>
            </w:r>
            <w:r w:rsidR="00601BC7">
              <w:t xml:space="preserve"> </w:t>
            </w:r>
            <w:r>
              <w:t xml:space="preserve">     S – Small, P – Plus)</w:t>
            </w:r>
          </w:p>
          <w:p w:rsidR="003B6F00" w:rsidRDefault="003B6F00" w:rsidP="00427C66">
            <w:r>
              <w:t>Costume Type                   A     (A – Adult, C – Child)</w:t>
            </w:r>
          </w:p>
          <w:p w:rsidR="004B4BC1" w:rsidRPr="00370015" w:rsidRDefault="00014CE2" w:rsidP="004B4BC1">
            <w:r>
              <w:t>Nu</w:t>
            </w:r>
            <w:r w:rsidR="004B4BC1" w:rsidRPr="00370015">
              <w:t>mber in stock</w:t>
            </w:r>
            <w:r w:rsidR="004B4BC1" w:rsidRPr="00370015">
              <w:tab/>
              <w:t xml:space="preserve"> </w:t>
            </w:r>
            <w:r w:rsidR="004B4BC1" w:rsidRPr="00370015">
              <w:tab/>
            </w:r>
            <w:proofErr w:type="gramStart"/>
            <w:r w:rsidR="004B4BC1" w:rsidRPr="00370015">
              <w:t>S9(</w:t>
            </w:r>
            <w:proofErr w:type="gramEnd"/>
            <w:r w:rsidR="004B4BC1" w:rsidRPr="00370015">
              <w:t>4)</w:t>
            </w:r>
          </w:p>
          <w:p w:rsidR="004B4BC1" w:rsidRPr="00370015" w:rsidRDefault="004B4BC1" w:rsidP="00601BC7">
            <w:r w:rsidRPr="00370015">
              <w:t xml:space="preserve">Purchase </w:t>
            </w:r>
            <w:r>
              <w:t>price</w:t>
            </w:r>
            <w:r w:rsidRPr="00370015">
              <w:tab/>
            </w:r>
            <w:r w:rsidRPr="00370015">
              <w:tab/>
              <w:t>S999v99</w:t>
            </w:r>
          </w:p>
        </w:tc>
      </w:tr>
      <w:tr w:rsidR="004B4BC1" w:rsidRPr="00370015" w:rsidTr="004B3E44">
        <w:tc>
          <w:tcPr>
            <w:tcW w:w="779" w:type="dxa"/>
            <w:shd w:val="clear" w:color="auto" w:fill="auto"/>
          </w:tcPr>
          <w:p w:rsidR="004B4BC1" w:rsidRPr="00370015" w:rsidRDefault="004B4BC1" w:rsidP="00536BAB"/>
        </w:tc>
        <w:tc>
          <w:tcPr>
            <w:tcW w:w="2817" w:type="dxa"/>
            <w:vMerge/>
            <w:shd w:val="clear" w:color="auto" w:fill="auto"/>
          </w:tcPr>
          <w:p w:rsidR="004B4BC1" w:rsidRPr="00370015" w:rsidRDefault="004B4BC1" w:rsidP="00370015"/>
        </w:tc>
        <w:tc>
          <w:tcPr>
            <w:tcW w:w="5496" w:type="dxa"/>
            <w:vMerge/>
            <w:shd w:val="clear" w:color="auto" w:fill="auto"/>
          </w:tcPr>
          <w:p w:rsidR="004B4BC1" w:rsidRPr="00370015" w:rsidRDefault="004B4BC1" w:rsidP="004B3E44">
            <w:pPr>
              <w:ind w:left="278"/>
            </w:pPr>
          </w:p>
        </w:tc>
      </w:tr>
      <w:tr w:rsidR="004B4BC1" w:rsidRPr="00370015" w:rsidTr="004B3E44">
        <w:trPr>
          <w:trHeight w:val="52"/>
        </w:trPr>
        <w:tc>
          <w:tcPr>
            <w:tcW w:w="779" w:type="dxa"/>
            <w:shd w:val="clear" w:color="auto" w:fill="auto"/>
          </w:tcPr>
          <w:p w:rsidR="004B4BC1" w:rsidRPr="00370015" w:rsidRDefault="004B4BC1" w:rsidP="00536BAB"/>
        </w:tc>
        <w:tc>
          <w:tcPr>
            <w:tcW w:w="2817" w:type="dxa"/>
            <w:vMerge/>
            <w:shd w:val="clear" w:color="auto" w:fill="auto"/>
          </w:tcPr>
          <w:p w:rsidR="004B4BC1" w:rsidRPr="00370015" w:rsidRDefault="004B4BC1" w:rsidP="00370015"/>
        </w:tc>
        <w:tc>
          <w:tcPr>
            <w:tcW w:w="5496" w:type="dxa"/>
            <w:vMerge/>
            <w:shd w:val="clear" w:color="auto" w:fill="auto"/>
          </w:tcPr>
          <w:p w:rsidR="004B4BC1" w:rsidRPr="00370015" w:rsidRDefault="004B4BC1" w:rsidP="004B3E44">
            <w:pPr>
              <w:ind w:left="278"/>
            </w:pPr>
          </w:p>
        </w:tc>
      </w:tr>
    </w:tbl>
    <w:p w:rsidR="00370015" w:rsidRDefault="00370015" w:rsidP="00370015"/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 w:rsidRPr="00370015">
              <w:t>CC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 w:rsidRPr="00370015">
              <w:t>FIELD</w:t>
            </w:r>
            <w:r w:rsidRPr="00370015">
              <w:tab/>
            </w:r>
            <w:r w:rsidRPr="00370015">
              <w:tab/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/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 w:rsidRPr="00370015">
              <w:t>1-4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 w:rsidRPr="00370015">
              <w:t>Warehouse ID</w:t>
            </w:r>
            <w:r w:rsidRPr="00370015">
              <w:tab/>
            </w:r>
            <w:r w:rsidRPr="00370015"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>
            <w:r>
              <w:t>CH20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5</w:t>
            </w:r>
          </w:p>
        </w:tc>
        <w:tc>
          <w:tcPr>
            <w:tcW w:w="2817" w:type="dxa"/>
            <w:shd w:val="clear" w:color="auto" w:fill="auto"/>
          </w:tcPr>
          <w:p w:rsidR="00F311A6" w:rsidRDefault="00F311A6" w:rsidP="00F311A6">
            <w: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:rsidR="00F311A6" w:rsidRDefault="00F311A6" w:rsidP="00F311A6">
            <w:r w:rsidRPr="00370015">
              <w:t>(N-NETON</w:t>
            </w:r>
            <w:r>
              <w:t xml:space="preserve"> Corp.</w:t>
            </w:r>
            <w:proofErr w:type="gramStart"/>
            <w:r w:rsidRPr="00370015">
              <w:t xml:space="preserve">, </w:t>
            </w:r>
            <w:r>
              <w:t xml:space="preserve"> </w:t>
            </w:r>
            <w:r w:rsidRPr="00370015">
              <w:t>A</w:t>
            </w:r>
            <w:proofErr w:type="gramEnd"/>
            <w:r w:rsidRPr="00370015">
              <w:t>-AMEL</w:t>
            </w:r>
            <w:r>
              <w:t xml:space="preserve"> Ltd</w:t>
            </w:r>
            <w:r w:rsidRPr="00370015">
              <w:t xml:space="preserve">, </w:t>
            </w:r>
            <w:r>
              <w:t xml:space="preserve"> </w:t>
            </w:r>
            <w:r w:rsidRPr="00370015">
              <w:t>Q-QUASON</w:t>
            </w:r>
            <w:r>
              <w:t xml:space="preserve"> Corp</w:t>
            </w:r>
            <w:r w:rsidRPr="00370015">
              <w:t>)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6</w:t>
            </w:r>
            <w:r w:rsidRPr="00370015">
              <w:t>-</w:t>
            </w:r>
            <w:r>
              <w:t>8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>
              <w:t>Costume</w:t>
            </w:r>
            <w:r w:rsidRPr="00370015">
              <w:t xml:space="preserve"> </w:t>
            </w:r>
            <w:r>
              <w:t>ID                        AN</w:t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>
            <w:r>
              <w:t>C01-C10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:rsidR="00F311A6" w:rsidRPr="00370015" w:rsidRDefault="00F311A6" w:rsidP="00F311A6">
            <w:r w:rsidRPr="00370015">
              <w:t>Costume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:rsidR="00F311A6" w:rsidRDefault="00F311A6" w:rsidP="00F311A6">
            <w:r>
              <w:t>Costume Name</w:t>
            </w:r>
            <w:r w:rsidRPr="00370015">
              <w:tab/>
            </w:r>
            <w:r w:rsidRPr="00370015">
              <w:tab/>
            </w:r>
            <w:proofErr w:type="gramStart"/>
            <w:r>
              <w:t>X(</w:t>
            </w:r>
            <w:proofErr w:type="gramEnd"/>
            <w:r>
              <w:t xml:space="preserve">13)    </w:t>
            </w:r>
          </w:p>
          <w:p w:rsidR="00F311A6" w:rsidRDefault="00F311A6" w:rsidP="00F311A6">
            <w:proofErr w:type="gramStart"/>
            <w:r>
              <w:t>Costume  Sizing</w:t>
            </w:r>
            <w:proofErr w:type="gramEnd"/>
            <w:r>
              <w:t xml:space="preserve">                A     ( L – Large, M – Medium, </w:t>
            </w:r>
          </w:p>
          <w:p w:rsidR="00F311A6" w:rsidRDefault="00F311A6" w:rsidP="00F311A6">
            <w:r>
              <w:t xml:space="preserve">                                                     S – Small, P – Plus)</w:t>
            </w:r>
          </w:p>
          <w:p w:rsidR="00F311A6" w:rsidRDefault="00F311A6" w:rsidP="00F311A6">
            <w:r>
              <w:t>Costume Type                   A     (A – Adult, C – Child)</w:t>
            </w:r>
          </w:p>
          <w:p w:rsidR="00F311A6" w:rsidRPr="00370015" w:rsidRDefault="00F311A6" w:rsidP="00F311A6">
            <w:r>
              <w:t>Nu</w:t>
            </w:r>
            <w:r w:rsidRPr="00370015">
              <w:t>mber in stock</w:t>
            </w:r>
            <w:r w:rsidRPr="00370015">
              <w:tab/>
              <w:t xml:space="preserve"> </w:t>
            </w:r>
            <w:r w:rsidRPr="00370015">
              <w:tab/>
            </w:r>
            <w:proofErr w:type="gramStart"/>
            <w:r w:rsidRPr="00370015">
              <w:t>S9(</w:t>
            </w:r>
            <w:proofErr w:type="gramEnd"/>
            <w:r w:rsidRPr="00370015">
              <w:t>4)</w:t>
            </w:r>
          </w:p>
          <w:p w:rsidR="00F311A6" w:rsidRPr="00370015" w:rsidRDefault="00F311A6" w:rsidP="00F311A6">
            <w:r w:rsidRPr="00370015">
              <w:t xml:space="preserve">Purchase </w:t>
            </w:r>
            <w:r>
              <w:t>price</w:t>
            </w:r>
            <w:r w:rsidRPr="00370015">
              <w:tab/>
            </w:r>
            <w:r w:rsidRPr="00370015">
              <w:tab/>
              <w:t>S999v99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/>
        </w:tc>
        <w:tc>
          <w:tcPr>
            <w:tcW w:w="2817" w:type="dxa"/>
            <w:vMerge/>
            <w:shd w:val="clear" w:color="auto" w:fill="auto"/>
          </w:tcPr>
          <w:p w:rsidR="00F311A6" w:rsidRPr="00370015" w:rsidRDefault="00F311A6" w:rsidP="00F311A6"/>
        </w:tc>
        <w:tc>
          <w:tcPr>
            <w:tcW w:w="5496" w:type="dxa"/>
            <w:vMerge/>
            <w:shd w:val="clear" w:color="auto" w:fill="auto"/>
          </w:tcPr>
          <w:p w:rsidR="00F311A6" w:rsidRPr="00370015" w:rsidRDefault="00F311A6" w:rsidP="004B3E44">
            <w:pPr>
              <w:ind w:left="278"/>
            </w:pPr>
          </w:p>
        </w:tc>
      </w:tr>
      <w:tr w:rsidR="00F311A6" w:rsidRPr="00370015" w:rsidTr="004B3E44">
        <w:trPr>
          <w:trHeight w:val="52"/>
        </w:trPr>
        <w:tc>
          <w:tcPr>
            <w:tcW w:w="779" w:type="dxa"/>
            <w:shd w:val="clear" w:color="auto" w:fill="auto"/>
          </w:tcPr>
          <w:p w:rsidR="00F311A6" w:rsidRPr="00370015" w:rsidRDefault="00F311A6" w:rsidP="00F311A6"/>
        </w:tc>
        <w:tc>
          <w:tcPr>
            <w:tcW w:w="2817" w:type="dxa"/>
            <w:vMerge/>
            <w:shd w:val="clear" w:color="auto" w:fill="auto"/>
          </w:tcPr>
          <w:p w:rsidR="00F311A6" w:rsidRPr="00370015" w:rsidRDefault="00F311A6" w:rsidP="00F311A6"/>
        </w:tc>
        <w:tc>
          <w:tcPr>
            <w:tcW w:w="5496" w:type="dxa"/>
            <w:vMerge/>
            <w:shd w:val="clear" w:color="auto" w:fill="auto"/>
          </w:tcPr>
          <w:p w:rsidR="00F311A6" w:rsidRPr="00370015" w:rsidRDefault="00F311A6" w:rsidP="004B3E44">
            <w:pPr>
              <w:ind w:left="278"/>
            </w:pPr>
          </w:p>
        </w:tc>
      </w:tr>
    </w:tbl>
    <w:p w:rsidR="00F311A6" w:rsidRDefault="00F311A6" w:rsidP="00370015"/>
    <w:p w:rsidR="00F311A6" w:rsidRDefault="00F311A6" w:rsidP="00370015">
      <w:r>
        <w:br w:type="page"/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 w:rsidRPr="00370015">
              <w:t>CC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 w:rsidRPr="00370015">
              <w:t>FIELD</w:t>
            </w:r>
            <w:r w:rsidRPr="00370015">
              <w:tab/>
            </w:r>
            <w:r w:rsidRPr="00370015">
              <w:tab/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/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 w:rsidRPr="00370015">
              <w:t>1-4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 w:rsidRPr="00370015">
              <w:t>Warehouse ID</w:t>
            </w:r>
            <w:r w:rsidRPr="00370015">
              <w:tab/>
            </w:r>
            <w:r w:rsidRPr="00370015"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>
            <w:r>
              <w:t>NY30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5</w:t>
            </w:r>
          </w:p>
        </w:tc>
        <w:tc>
          <w:tcPr>
            <w:tcW w:w="2817" w:type="dxa"/>
            <w:shd w:val="clear" w:color="auto" w:fill="auto"/>
          </w:tcPr>
          <w:p w:rsidR="00F311A6" w:rsidRDefault="00F311A6" w:rsidP="00F311A6">
            <w: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:rsidR="00F311A6" w:rsidRDefault="00F311A6" w:rsidP="00F311A6">
            <w:r w:rsidRPr="00370015">
              <w:t>(</w:t>
            </w:r>
            <w:r>
              <w:t>V</w:t>
            </w:r>
            <w:r w:rsidRPr="00370015">
              <w:t>-</w:t>
            </w:r>
            <w:r>
              <w:t>VISSON Corp.</w:t>
            </w:r>
            <w:proofErr w:type="gramStart"/>
            <w:r w:rsidRPr="00370015">
              <w:t xml:space="preserve">, </w:t>
            </w:r>
            <w:r>
              <w:t xml:space="preserve"> N</w:t>
            </w:r>
            <w:proofErr w:type="gramEnd"/>
            <w:r w:rsidRPr="00370015">
              <w:t>-</w:t>
            </w:r>
            <w:r>
              <w:t>NETON Ltd</w:t>
            </w:r>
            <w:r w:rsidRPr="00370015">
              <w:t xml:space="preserve">, </w:t>
            </w:r>
            <w:r>
              <w:t xml:space="preserve"> W-WEST Corp</w:t>
            </w:r>
            <w:r w:rsidRPr="00370015">
              <w:t>)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6</w:t>
            </w:r>
            <w:r w:rsidRPr="00370015">
              <w:t>-</w:t>
            </w:r>
            <w:r>
              <w:t>8</w:t>
            </w:r>
          </w:p>
        </w:tc>
        <w:tc>
          <w:tcPr>
            <w:tcW w:w="2817" w:type="dxa"/>
            <w:shd w:val="clear" w:color="auto" w:fill="auto"/>
          </w:tcPr>
          <w:p w:rsidR="00F311A6" w:rsidRPr="00370015" w:rsidRDefault="00F311A6" w:rsidP="00F311A6">
            <w:r>
              <w:t>Costume</w:t>
            </w:r>
            <w:r w:rsidRPr="00370015">
              <w:t xml:space="preserve"> </w:t>
            </w:r>
            <w:r>
              <w:t>ID                        AN</w:t>
            </w:r>
          </w:p>
        </w:tc>
        <w:tc>
          <w:tcPr>
            <w:tcW w:w="5496" w:type="dxa"/>
            <w:shd w:val="clear" w:color="auto" w:fill="auto"/>
          </w:tcPr>
          <w:p w:rsidR="00F311A6" w:rsidRPr="00370015" w:rsidRDefault="00F311A6" w:rsidP="00F311A6">
            <w:r>
              <w:t>C01-C10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>
            <w: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:rsidR="00F311A6" w:rsidRPr="00370015" w:rsidRDefault="00F311A6" w:rsidP="00F311A6">
            <w:r w:rsidRPr="00370015">
              <w:t>Costume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:rsidR="00F311A6" w:rsidRDefault="00F311A6" w:rsidP="00F311A6">
            <w:r>
              <w:t>Costume Name</w:t>
            </w:r>
            <w:r w:rsidRPr="00370015">
              <w:tab/>
            </w:r>
            <w:r w:rsidRPr="00370015">
              <w:tab/>
            </w:r>
            <w:proofErr w:type="gramStart"/>
            <w:r>
              <w:t>X(</w:t>
            </w:r>
            <w:proofErr w:type="gramEnd"/>
            <w:r>
              <w:t xml:space="preserve">13)    </w:t>
            </w:r>
          </w:p>
          <w:p w:rsidR="00F311A6" w:rsidRDefault="00F311A6" w:rsidP="00F311A6">
            <w:proofErr w:type="gramStart"/>
            <w:r>
              <w:t>Costume  Sizing</w:t>
            </w:r>
            <w:proofErr w:type="gramEnd"/>
            <w:r>
              <w:t xml:space="preserve">                A     ( L – Large, M – Medium, </w:t>
            </w:r>
          </w:p>
          <w:p w:rsidR="00F311A6" w:rsidRDefault="00F311A6" w:rsidP="00F311A6">
            <w:r>
              <w:t xml:space="preserve">                                                     S – Small, P – Plus)</w:t>
            </w:r>
          </w:p>
          <w:p w:rsidR="00F311A6" w:rsidRDefault="00F311A6" w:rsidP="00F311A6">
            <w:r>
              <w:t>Costume Type                   A     (A – Adult, C – Child)</w:t>
            </w:r>
          </w:p>
          <w:p w:rsidR="00F311A6" w:rsidRPr="00370015" w:rsidRDefault="00F311A6" w:rsidP="00F311A6">
            <w:r>
              <w:t>Nu</w:t>
            </w:r>
            <w:r w:rsidRPr="00370015">
              <w:t>mber in stock</w:t>
            </w:r>
            <w:r w:rsidRPr="00370015">
              <w:tab/>
              <w:t xml:space="preserve"> </w:t>
            </w:r>
            <w:r w:rsidRPr="00370015">
              <w:tab/>
            </w:r>
            <w:proofErr w:type="gramStart"/>
            <w:r w:rsidRPr="00370015">
              <w:t>S9(</w:t>
            </w:r>
            <w:proofErr w:type="gramEnd"/>
            <w:r w:rsidRPr="00370015">
              <w:t>4)</w:t>
            </w:r>
          </w:p>
          <w:p w:rsidR="00F311A6" w:rsidRPr="00370015" w:rsidRDefault="00F311A6" w:rsidP="00F311A6">
            <w:r w:rsidRPr="00370015">
              <w:t xml:space="preserve">Purchase </w:t>
            </w:r>
            <w:r>
              <w:t>price</w:t>
            </w:r>
            <w:r w:rsidRPr="00370015">
              <w:tab/>
            </w:r>
            <w:r w:rsidRPr="00370015">
              <w:tab/>
              <w:t>S999v99</w:t>
            </w:r>
          </w:p>
        </w:tc>
      </w:tr>
      <w:tr w:rsidR="00F311A6" w:rsidRPr="00370015" w:rsidTr="004B3E44">
        <w:tc>
          <w:tcPr>
            <w:tcW w:w="779" w:type="dxa"/>
            <w:shd w:val="clear" w:color="auto" w:fill="auto"/>
          </w:tcPr>
          <w:p w:rsidR="00F311A6" w:rsidRPr="00370015" w:rsidRDefault="00F311A6" w:rsidP="00F311A6"/>
        </w:tc>
        <w:tc>
          <w:tcPr>
            <w:tcW w:w="2817" w:type="dxa"/>
            <w:vMerge/>
            <w:shd w:val="clear" w:color="auto" w:fill="auto"/>
          </w:tcPr>
          <w:p w:rsidR="00F311A6" w:rsidRPr="00370015" w:rsidRDefault="00F311A6" w:rsidP="00F311A6"/>
        </w:tc>
        <w:tc>
          <w:tcPr>
            <w:tcW w:w="5496" w:type="dxa"/>
            <w:vMerge/>
            <w:shd w:val="clear" w:color="auto" w:fill="auto"/>
          </w:tcPr>
          <w:p w:rsidR="00F311A6" w:rsidRPr="00370015" w:rsidRDefault="00F311A6" w:rsidP="004B3E44">
            <w:pPr>
              <w:ind w:left="278"/>
            </w:pPr>
          </w:p>
        </w:tc>
      </w:tr>
      <w:tr w:rsidR="00F311A6" w:rsidRPr="00370015" w:rsidTr="004B3E44">
        <w:trPr>
          <w:trHeight w:val="52"/>
        </w:trPr>
        <w:tc>
          <w:tcPr>
            <w:tcW w:w="779" w:type="dxa"/>
            <w:shd w:val="clear" w:color="auto" w:fill="auto"/>
          </w:tcPr>
          <w:p w:rsidR="00F311A6" w:rsidRPr="00370015" w:rsidRDefault="00F311A6" w:rsidP="00F311A6"/>
        </w:tc>
        <w:tc>
          <w:tcPr>
            <w:tcW w:w="2817" w:type="dxa"/>
            <w:vMerge/>
            <w:shd w:val="clear" w:color="auto" w:fill="auto"/>
          </w:tcPr>
          <w:p w:rsidR="00F311A6" w:rsidRPr="00370015" w:rsidRDefault="00F311A6" w:rsidP="00F311A6"/>
        </w:tc>
        <w:tc>
          <w:tcPr>
            <w:tcW w:w="5496" w:type="dxa"/>
            <w:vMerge/>
            <w:shd w:val="clear" w:color="auto" w:fill="auto"/>
          </w:tcPr>
          <w:p w:rsidR="00F311A6" w:rsidRPr="00370015" w:rsidRDefault="00F311A6" w:rsidP="004B3E44">
            <w:pPr>
              <w:ind w:left="278"/>
            </w:pPr>
          </w:p>
        </w:tc>
      </w:tr>
    </w:tbl>
    <w:p w:rsidR="00F311A6" w:rsidRDefault="00F311A6" w:rsidP="00370015"/>
    <w:p w:rsidR="00B91CEF" w:rsidRDefault="00536BAB" w:rsidP="00370015">
      <w:r>
        <w:t xml:space="preserve">The report is a multi-level control break with arrays and tables.  </w:t>
      </w:r>
    </w:p>
    <w:p w:rsidR="00DD17C2" w:rsidRDefault="00DD17C2" w:rsidP="00370015"/>
    <w:p w:rsidR="00DD17C2" w:rsidRDefault="00DD17C2" w:rsidP="00370015">
      <w:r>
        <w:t>This program asks for user input and prints the report based on that input.</w:t>
      </w:r>
    </w:p>
    <w:p w:rsidR="00536BAB" w:rsidRDefault="00536BAB" w:rsidP="00370015"/>
    <w:p w:rsidR="00370015" w:rsidRDefault="00370015" w:rsidP="00370015">
      <w:r>
        <w:t xml:space="preserve">The </w:t>
      </w:r>
      <w:r w:rsidR="004B4BC1">
        <w:t xml:space="preserve">Costume </w:t>
      </w:r>
      <w:r w:rsidR="00014CE2">
        <w:t>Vendor</w:t>
      </w:r>
      <w:r>
        <w:t xml:space="preserve"> </w:t>
      </w:r>
      <w:r w:rsidR="004B4BC1">
        <w:t xml:space="preserve">ID </w:t>
      </w:r>
      <w:r>
        <w:t xml:space="preserve">is to be expanded via a DIRECT lookup.  Hard code the </w:t>
      </w:r>
      <w:r w:rsidR="004B4BC1">
        <w:t>vendor information in working storage in a table</w:t>
      </w:r>
      <w:r>
        <w:t xml:space="preserve">.  If the </w:t>
      </w:r>
      <w:r w:rsidR="00014CE2">
        <w:t>Costume Vendor</w:t>
      </w:r>
      <w:r>
        <w:t xml:space="preserve"> is not found in the table enter INVALID </w:t>
      </w:r>
      <w:r>
        <w:rPr>
          <w:u w:val="single"/>
        </w:rPr>
        <w:t>and</w:t>
      </w:r>
      <w:r>
        <w:t xml:space="preserve"> the invalid </w:t>
      </w:r>
      <w:r w:rsidR="004B4BC1">
        <w:t>ID</w:t>
      </w:r>
      <w:r>
        <w:t xml:space="preserve"> number in place of the </w:t>
      </w:r>
      <w:r w:rsidR="00014CE2">
        <w:t>Vendor Name</w:t>
      </w:r>
      <w:r>
        <w:t>.</w:t>
      </w:r>
      <w:r w:rsidR="000F3F52">
        <w:t xml:space="preserve"> </w:t>
      </w:r>
      <w:r w:rsidR="00F311A6">
        <w:t xml:space="preserve"> You will need to add additional vendors to your table.</w:t>
      </w:r>
    </w:p>
    <w:p w:rsidR="00370015" w:rsidRDefault="00370015" w:rsidP="00370015"/>
    <w:p w:rsidR="00B91CEF" w:rsidRDefault="00370015" w:rsidP="00370015">
      <w:r>
        <w:t xml:space="preserve">The </w:t>
      </w:r>
      <w:r w:rsidR="004B4BC1">
        <w:t xml:space="preserve">Costume </w:t>
      </w:r>
      <w:r w:rsidR="00D663EB">
        <w:t>Sizing</w:t>
      </w:r>
      <w:r>
        <w:t xml:space="preserve"> is to be expanded via an EVALUATE statement.  If the </w:t>
      </w:r>
      <w:r w:rsidR="004B4BC1">
        <w:t xml:space="preserve">Costume </w:t>
      </w:r>
      <w:r w:rsidR="00D663EB">
        <w:t>Size</w:t>
      </w:r>
      <w:r>
        <w:t xml:space="preserve"> is not found enter </w:t>
      </w:r>
      <w:proofErr w:type="gramStart"/>
      <w:r>
        <w:t>BAD</w:t>
      </w:r>
      <w:r w:rsidR="004B4BC1">
        <w:t xml:space="preserve"> </w:t>
      </w:r>
      <w:r>
        <w:t xml:space="preserve"> </w:t>
      </w:r>
      <w:r>
        <w:rPr>
          <w:u w:val="single"/>
        </w:rPr>
        <w:t>and</w:t>
      </w:r>
      <w:proofErr w:type="gramEnd"/>
      <w:r>
        <w:t xml:space="preserve"> the invalid code in place of the </w:t>
      </w:r>
      <w:r w:rsidR="004B4BC1">
        <w:t>sizing information</w:t>
      </w:r>
      <w:r>
        <w:t>.</w:t>
      </w:r>
    </w:p>
    <w:p w:rsidR="00B91CEF" w:rsidRDefault="00B91CEF" w:rsidP="00370015"/>
    <w:p w:rsidR="00B91CEF" w:rsidRDefault="00B91CEF" w:rsidP="00370015">
      <w:r>
        <w:t>If the Costume Type is not found or is incorrect, enter BAD and the invalid code in place of the info.</w:t>
      </w:r>
    </w:p>
    <w:p w:rsidR="00370015" w:rsidRDefault="00370015" w:rsidP="00370015"/>
    <w:p w:rsidR="00536BAB" w:rsidRDefault="00370015" w:rsidP="00370015">
      <w:r>
        <w:t xml:space="preserve">The incoming record contains up to </w:t>
      </w:r>
      <w:r w:rsidR="004B4BC1">
        <w:t>five</w:t>
      </w:r>
      <w:r>
        <w:t xml:space="preserve"> </w:t>
      </w:r>
      <w:r w:rsidR="004B4BC1">
        <w:t>costumes</w:t>
      </w:r>
      <w:r>
        <w:t xml:space="preserve">; blanks appear in the extra fields when an incoming record has fewer than </w:t>
      </w:r>
      <w:r w:rsidR="004B4BC1">
        <w:t>five</w:t>
      </w:r>
      <w:r>
        <w:t xml:space="preserve"> </w:t>
      </w:r>
      <w:r w:rsidR="004B4BC1">
        <w:t>costumes or accessories</w:t>
      </w:r>
      <w:r w:rsidR="00536BAB">
        <w:t xml:space="preserve"> (validation will be necessary). </w:t>
      </w:r>
      <w:r>
        <w:t xml:space="preserve">Determine the </w:t>
      </w:r>
      <w:r w:rsidR="00536BAB">
        <w:t>total cost spent for each costume, for each warehouse and the grand total.</w:t>
      </w:r>
    </w:p>
    <w:p w:rsidR="00B91CEF" w:rsidRDefault="00B91CEF" w:rsidP="00370015"/>
    <w:p w:rsidR="00B91CEF" w:rsidRDefault="00B91CEF" w:rsidP="00370015">
      <w:r>
        <w:t>If a Warehouse ID</w:t>
      </w:r>
      <w:r w:rsidR="00DD17C2">
        <w:t xml:space="preserve"> is invalid</w:t>
      </w:r>
      <w:r>
        <w:t>, write the entire record out to an error file and do not process it.</w:t>
      </w:r>
      <w:r w:rsidR="00DD17C2">
        <w:t xml:space="preserve">  Keep a count of how many invalid records were written out and display a nice message at the end of the program informing the user of the number of invalid records.</w:t>
      </w:r>
    </w:p>
    <w:p w:rsidR="00DD17C2" w:rsidRDefault="00DD17C2" w:rsidP="00370015">
      <w:bookmarkStart w:id="0" w:name="_GoBack"/>
      <w:bookmarkEnd w:id="0"/>
    </w:p>
    <w:p w:rsidR="00370015" w:rsidRDefault="00370015" w:rsidP="00370015">
      <w:pPr>
        <w:pStyle w:val="Heading3"/>
        <w:rPr>
          <w:b w:val="0"/>
          <w:sz w:val="24"/>
          <w:szCs w:val="24"/>
        </w:rPr>
      </w:pPr>
    </w:p>
    <w:p w:rsidR="00370015" w:rsidRDefault="00370015" w:rsidP="00370015">
      <w:pPr>
        <w:pStyle w:val="Heading3"/>
        <w:rPr>
          <w:b w:val="0"/>
          <w:sz w:val="24"/>
          <w:szCs w:val="24"/>
        </w:rPr>
      </w:pPr>
    </w:p>
    <w:p w:rsidR="00370015" w:rsidRDefault="00370015" w:rsidP="00370015">
      <w:pPr>
        <w:pStyle w:val="Heading3"/>
        <w:rPr>
          <w:b w:val="0"/>
          <w:sz w:val="24"/>
          <w:szCs w:val="24"/>
        </w:rPr>
      </w:pPr>
    </w:p>
    <w:p w:rsidR="00210C49" w:rsidRDefault="00210C49"/>
    <w:sectPr w:rsidR="00210C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884"/>
    <w:multiLevelType w:val="multilevel"/>
    <w:tmpl w:val="C61CC46C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0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E1C49E9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5735C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015301"/>
    <w:multiLevelType w:val="multilevel"/>
    <w:tmpl w:val="4D96C4D8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40E4284C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6D"/>
    <w:rsid w:val="00014CE2"/>
    <w:rsid w:val="00055618"/>
    <w:rsid w:val="000F3F52"/>
    <w:rsid w:val="00156716"/>
    <w:rsid w:val="001F1A23"/>
    <w:rsid w:val="002061AE"/>
    <w:rsid w:val="00210C49"/>
    <w:rsid w:val="002B133F"/>
    <w:rsid w:val="002C6BCE"/>
    <w:rsid w:val="00370015"/>
    <w:rsid w:val="0037616D"/>
    <w:rsid w:val="003B6F00"/>
    <w:rsid w:val="00427C66"/>
    <w:rsid w:val="004B3E44"/>
    <w:rsid w:val="004B4BC1"/>
    <w:rsid w:val="00536BAB"/>
    <w:rsid w:val="00583D1C"/>
    <w:rsid w:val="006011A5"/>
    <w:rsid w:val="00601BC7"/>
    <w:rsid w:val="00627612"/>
    <w:rsid w:val="008B2F4C"/>
    <w:rsid w:val="00AA37DE"/>
    <w:rsid w:val="00B91CEF"/>
    <w:rsid w:val="00D54DD8"/>
    <w:rsid w:val="00D663EB"/>
    <w:rsid w:val="00D97C4D"/>
    <w:rsid w:val="00DD17C2"/>
    <w:rsid w:val="00E859FF"/>
    <w:rsid w:val="00EC4E99"/>
    <w:rsid w:val="00F311A6"/>
    <w:rsid w:val="00F5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qFormat/>
    <w:rsid w:val="006276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6276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2761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70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qFormat/>
    <w:rsid w:val="006276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6276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2761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70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ensen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Settings\cjensen\Application Data\Microsoft\Templates\Normal.dot</Template>
  <TotalTime>2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>JSU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dc:description/>
  <cp:lastModifiedBy>Cynthia Jensen</cp:lastModifiedBy>
  <cp:revision>2</cp:revision>
  <cp:lastPrinted>2007-10-15T15:51:00Z</cp:lastPrinted>
  <dcterms:created xsi:type="dcterms:W3CDTF">2015-11-09T07:23:00Z</dcterms:created>
  <dcterms:modified xsi:type="dcterms:W3CDTF">2015-11-09T07:23:00Z</dcterms:modified>
</cp:coreProperties>
</file>